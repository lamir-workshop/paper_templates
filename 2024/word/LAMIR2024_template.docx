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54A21F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0091199A">
        <w:rPr>
          <w:sz w:val="28"/>
          <w:szCs w:val="28"/>
          <w:lang w:eastAsia="ja-JP"/>
        </w:rPr>
        <w:t>LAMIR 2024 WORKSHOP</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298B97B5" w:rsidR="005D2325" w:rsidRPr="007C7B66" w:rsidRDefault="00BF22B5" w:rsidP="007C7B66">
      <w:pPr>
        <w:pStyle w:val="BodyText"/>
      </w:pPr>
      <w:r w:rsidRPr="007C7B66">
        <w:t xml:space="preserve">This template includes all the information about formatting manuscripts for the </w:t>
      </w:r>
      <w:r w:rsidR="0091199A">
        <w:t>LAMIR 2024 Workshop</w:t>
      </w:r>
      <w:r w:rsidRPr="007C7B66">
        <w:t xml:space="preserve">. </w:t>
      </w:r>
      <w:r w:rsidR="0091199A">
        <w:t xml:space="preserve">This template is based on the ISMIR 2024 Conference paper template. </w:t>
      </w:r>
      <w:r w:rsidRPr="007C7B66">
        <w:t xml:space="preserve">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This template can be downloaded from the ISMIR </w:t>
      </w:r>
      <w:r w:rsidR="00290672" w:rsidRPr="007C7B66">
        <w:t>20</w:t>
      </w:r>
      <w:r w:rsidR="001C64D7" w:rsidRPr="007C7B66">
        <w:t>2</w:t>
      </w:r>
      <w:r w:rsidR="00CD1C28">
        <w:t>4</w:t>
      </w:r>
      <w:r w:rsidRPr="007C7B66">
        <w:t xml:space="preserve"> web site (</w:t>
      </w:r>
      <w:r w:rsidR="001C64D7" w:rsidRPr="007C7B66">
        <w:rPr>
          <w:rFonts w:ascii="Courier New" w:hAnsi="Courier New" w:cs="Courier New"/>
        </w:rPr>
        <w:t>https://</w:t>
      </w:r>
      <w:r w:rsidR="0091199A">
        <w:rPr>
          <w:rFonts w:ascii="Courier New" w:hAnsi="Courier New" w:cs="Courier New"/>
        </w:rPr>
        <w:t>github.com/lamir-workshop/paper_templates/2024</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F8EDB71" w:rsidR="005D2325" w:rsidRPr="00D55BF0" w:rsidRDefault="00F538FE" w:rsidP="00D55BF0">
      <w:pPr>
        <w:pStyle w:val="BodyText"/>
        <w:rPr>
          <w:color w:val="FF0000"/>
        </w:rPr>
      </w:pPr>
      <w:r w:rsidRPr="00D55BF0">
        <w:t>W</w:t>
      </w:r>
      <w:r w:rsidR="00E814ED" w:rsidRPr="00D55BF0">
        <w:t>e adopt a “(</w:t>
      </w:r>
      <w:r w:rsidR="0091199A">
        <w:t>4</w:t>
      </w:r>
      <w:r w:rsidR="00E814ED" w:rsidRPr="00D55BF0">
        <w:t>+</w:t>
      </w:r>
      <w:r w:rsidR="0091199A">
        <w:t>N</w:t>
      </w:r>
      <w:r w:rsidR="00E814ED" w:rsidRPr="00D55BF0">
        <w:t xml:space="preserve">)-page policy” for ISMIR </w:t>
      </w:r>
      <w:r w:rsidR="00290672" w:rsidRPr="00D55BF0">
        <w:t>20</w:t>
      </w:r>
      <w:r w:rsidR="00580DAC" w:rsidRPr="00D55BF0">
        <w:t>2</w:t>
      </w:r>
      <w:r w:rsidR="00CC13FB">
        <w:t>4</w:t>
      </w:r>
      <w:r w:rsidR="00E814ED" w:rsidRPr="00D55BF0">
        <w:t xml:space="preserve">. </w:t>
      </w:r>
      <w:r w:rsidR="007006EF" w:rsidRPr="00D55BF0">
        <w:t xml:space="preserve">That is, each paper may have a maximum of </w:t>
      </w:r>
      <w:r w:rsidR="0091199A">
        <w:t>four</w:t>
      </w:r>
      <w:r w:rsidR="007006EF" w:rsidRPr="00D55BF0">
        <w:t xml:space="preserve">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23535DE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w:t>
                            </w:r>
                            <w:r w:rsidR="0091199A">
                              <w:rPr>
                                <w:sz w:val="16"/>
                                <w:szCs w:val="16"/>
                                <w:lang w:val="en-GB" w:eastAsia="es-ES"/>
                              </w:rPr>
                              <w:t>LAMIR</w:t>
                            </w:r>
                            <w:r w:rsidR="00AA1C28" w:rsidRPr="007C7B66">
                              <w:rPr>
                                <w:sz w:val="16"/>
                                <w:szCs w:val="16"/>
                                <w:lang w:val="en-GB" w:eastAsia="es-ES"/>
                              </w:rPr>
                              <w:t xml:space="preserve"> 20</w:t>
                            </w:r>
                            <w:r w:rsidR="001C64D7" w:rsidRPr="007C7B66">
                              <w:rPr>
                                <w:sz w:val="16"/>
                                <w:szCs w:val="16"/>
                                <w:lang w:val="en-GB" w:eastAsia="es-ES"/>
                              </w:rPr>
                              <w:t>2</w:t>
                            </w:r>
                            <w:r w:rsidR="007A7F71">
                              <w:rPr>
                                <w:sz w:val="16"/>
                                <w:szCs w:val="16"/>
                                <w:lang w:val="en-GB" w:eastAsia="es-ES"/>
                              </w:rPr>
                              <w:t>4</w:t>
                            </w:r>
                            <w:r w:rsidR="0091199A">
                              <w:rPr>
                                <w:sz w:val="16"/>
                                <w:szCs w:val="16"/>
                                <w:lang w:val="en-GB" w:eastAsia="es-ES"/>
                              </w:rPr>
                              <w:t xml:space="preserve"> Workshop</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w:t>
                            </w:r>
                            <w:r w:rsidR="0091199A">
                              <w:rPr>
                                <w:i/>
                                <w:iCs/>
                                <w:sz w:val="16"/>
                                <w:szCs w:val="16"/>
                                <w:lang w:val="en-GB" w:eastAsia="es-ES"/>
                              </w:rPr>
                              <w:t xml:space="preserve"> 1</w:t>
                            </w:r>
                            <w:r w:rsidR="0091199A" w:rsidRPr="0091199A">
                              <w:rPr>
                                <w:i/>
                                <w:iCs/>
                                <w:sz w:val="16"/>
                                <w:szCs w:val="16"/>
                                <w:lang w:val="en-GB" w:eastAsia="es-ES"/>
                              </w:rPr>
                              <w:t>st</w:t>
                            </w:r>
                            <w:r w:rsidR="0091199A">
                              <w:rPr>
                                <w:i/>
                                <w:iCs/>
                                <w:sz w:val="16"/>
                                <w:szCs w:val="16"/>
                                <w:lang w:val="en-GB" w:eastAsia="es-ES"/>
                              </w:rPr>
                              <w:t xml:space="preserve"> Latin American Music</w:t>
                            </w:r>
                            <w:r w:rsidRPr="005307AC">
                              <w:rPr>
                                <w:i/>
                                <w:iCs/>
                                <w:sz w:val="16"/>
                                <w:szCs w:val="16"/>
                                <w:lang w:val="en-GB" w:eastAsia="es-ES"/>
                              </w:rPr>
                              <w:t xml:space="preserve"> Inform</w:t>
                            </w:r>
                            <w:r w:rsidR="005B74E9" w:rsidRPr="005307AC">
                              <w:rPr>
                                <w:i/>
                                <w:iCs/>
                                <w:sz w:val="16"/>
                                <w:szCs w:val="16"/>
                                <w:lang w:val="en-GB" w:eastAsia="es-ES"/>
                              </w:rPr>
                              <w:t xml:space="preserve">ation Retrieval </w:t>
                            </w:r>
                            <w:r w:rsidR="0091199A">
                              <w:rPr>
                                <w:i/>
                                <w:iCs/>
                                <w:sz w:val="16"/>
                                <w:szCs w:val="16"/>
                                <w:lang w:val="en-GB" w:eastAsia="es-ES"/>
                              </w:rPr>
                              <w:t>Workshop</w:t>
                            </w:r>
                            <w:r w:rsidR="000C2E0C">
                              <w:rPr>
                                <w:sz w:val="16"/>
                                <w:szCs w:val="16"/>
                                <w:lang w:val="en-GB" w:eastAsia="es-ES"/>
                              </w:rPr>
                              <w:t xml:space="preserve">, </w:t>
                            </w:r>
                            <w:r w:rsidR="0091199A">
                              <w:rPr>
                                <w:sz w:val="16"/>
                                <w:szCs w:val="16"/>
                                <w:lang w:val="en-GB" w:eastAsia="es-ES"/>
                              </w:rPr>
                              <w:t>Rio de Janeiro, Brazil</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" o:allowoverlap="f" stroked="f">
                <v:textbox inset="0,0,0,0">
                  <w:txbxContent>
                    <w:p w14:paraId="3586274C" w14:textId="23535DEB"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w:t>
                      </w:r>
                      <w:r w:rsidR="0091199A">
                        <w:rPr>
                          <w:sz w:val="16"/>
                          <w:szCs w:val="16"/>
                          <w:lang w:val="en-GB" w:eastAsia="es-ES"/>
                        </w:rPr>
                        <w:t>LAMIR</w:t>
                      </w:r>
                      <w:r w:rsidR="00AA1C28" w:rsidRPr="007C7B66">
                        <w:rPr>
                          <w:sz w:val="16"/>
                          <w:szCs w:val="16"/>
                          <w:lang w:val="en-GB" w:eastAsia="es-ES"/>
                        </w:rPr>
                        <w:t xml:space="preserve"> 20</w:t>
                      </w:r>
                      <w:r w:rsidR="001C64D7" w:rsidRPr="007C7B66">
                        <w:rPr>
                          <w:sz w:val="16"/>
                          <w:szCs w:val="16"/>
                          <w:lang w:val="en-GB" w:eastAsia="es-ES"/>
                        </w:rPr>
                        <w:t>2</w:t>
                      </w:r>
                      <w:r w:rsidR="007A7F71">
                        <w:rPr>
                          <w:sz w:val="16"/>
                          <w:szCs w:val="16"/>
                          <w:lang w:val="en-GB" w:eastAsia="es-ES"/>
                        </w:rPr>
                        <w:t>4</w:t>
                      </w:r>
                      <w:r w:rsidR="0091199A">
                        <w:rPr>
                          <w:sz w:val="16"/>
                          <w:szCs w:val="16"/>
                          <w:lang w:val="en-GB" w:eastAsia="es-ES"/>
                        </w:rPr>
                        <w:t xml:space="preserve"> Workshop</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w:t>
                      </w:r>
                      <w:r w:rsidR="0091199A">
                        <w:rPr>
                          <w:i/>
                          <w:iCs/>
                          <w:sz w:val="16"/>
                          <w:szCs w:val="16"/>
                          <w:lang w:val="en-GB" w:eastAsia="es-ES"/>
                        </w:rPr>
                        <w:t xml:space="preserve"> 1</w:t>
                      </w:r>
                      <w:r w:rsidR="0091199A" w:rsidRPr="0091199A">
                        <w:rPr>
                          <w:i/>
                          <w:iCs/>
                          <w:sz w:val="16"/>
                          <w:szCs w:val="16"/>
                          <w:lang w:val="en-GB" w:eastAsia="es-ES"/>
                        </w:rPr>
                        <w:t>st</w:t>
                      </w:r>
                      <w:r w:rsidR="0091199A">
                        <w:rPr>
                          <w:i/>
                          <w:iCs/>
                          <w:sz w:val="16"/>
                          <w:szCs w:val="16"/>
                          <w:lang w:val="en-GB" w:eastAsia="es-ES"/>
                        </w:rPr>
                        <w:t xml:space="preserve"> Latin American Music</w:t>
                      </w:r>
                      <w:r w:rsidRPr="005307AC">
                        <w:rPr>
                          <w:i/>
                          <w:iCs/>
                          <w:sz w:val="16"/>
                          <w:szCs w:val="16"/>
                          <w:lang w:val="en-GB" w:eastAsia="es-ES"/>
                        </w:rPr>
                        <w:t xml:space="preserve"> Inform</w:t>
                      </w:r>
                      <w:r w:rsidR="005B74E9" w:rsidRPr="005307AC">
                        <w:rPr>
                          <w:i/>
                          <w:iCs/>
                          <w:sz w:val="16"/>
                          <w:szCs w:val="16"/>
                          <w:lang w:val="en-GB" w:eastAsia="es-ES"/>
                        </w:rPr>
                        <w:t xml:space="preserve">ation Retrieval </w:t>
                      </w:r>
                      <w:r w:rsidR="0091199A">
                        <w:rPr>
                          <w:i/>
                          <w:iCs/>
                          <w:sz w:val="16"/>
                          <w:szCs w:val="16"/>
                          <w:lang w:val="en-GB" w:eastAsia="es-ES"/>
                        </w:rPr>
                        <w:t>Workshop</w:t>
                      </w:r>
                      <w:r w:rsidR="000C2E0C">
                        <w:rPr>
                          <w:sz w:val="16"/>
                          <w:szCs w:val="16"/>
                          <w:lang w:val="en-GB" w:eastAsia="es-ES"/>
                        </w:rPr>
                        <w:t xml:space="preserve">, </w:t>
                      </w:r>
                      <w:r w:rsidR="0091199A">
                        <w:rPr>
                          <w:sz w:val="16"/>
                          <w:szCs w:val="16"/>
                          <w:lang w:val="en-GB" w:eastAsia="es-ES"/>
                        </w:rPr>
                        <w:t>Rio de Janeiro, Brazil</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37C3">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65C51FE1" w:rsidR="007F136B" w:rsidRPr="00F47FDD" w:rsidRDefault="007F136B" w:rsidP="00AB4453">
            <w:proofErr w:type="gramStart"/>
            <w:r>
              <w:rPr>
                <w:rFonts w:hint="eastAsia"/>
                <w:lang w:eastAsia="ja-JP"/>
              </w:rPr>
              <w:t>H</w:t>
            </w:r>
            <w:r w:rsidRPr="00F47FDD">
              <w:t xml:space="preserve">ello </w:t>
            </w:r>
            <w:r w:rsidR="0091199A">
              <w:t>LAMIR</w:t>
            </w:r>
            <w:proofErr w:type="gramEnd"/>
          </w:p>
        </w:tc>
        <w:tc>
          <w:tcPr>
            <w:tcW w:w="1498" w:type="dxa"/>
          </w:tcPr>
          <w:p w14:paraId="60384310" w14:textId="59B9323A" w:rsidR="007F136B" w:rsidRPr="006F3F32" w:rsidRDefault="007F136B" w:rsidP="00B874FF">
            <w:pPr>
              <w:ind w:left="720" w:hanging="720"/>
              <w:rPr>
                <w:u w:val="single"/>
                <w:lang w:eastAsia="ja-JP"/>
              </w:rPr>
            </w:pPr>
            <w:r>
              <w:rPr>
                <w:lang w:eastAsia="ja-JP"/>
              </w:rPr>
              <w:t>202</w:t>
            </w:r>
            <w:r w:rsidR="006470F7">
              <w:rPr>
                <w:lang w:eastAsia="ja-JP"/>
              </w:rPr>
              <w:t>4</w:t>
            </w:r>
          </w:p>
        </w:tc>
      </w:tr>
    </w:tbl>
    <w:p w14:paraId="48005B92" w14:textId="77777777" w:rsidR="007F136B" w:rsidRPr="006552D1"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A217CF"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3.65pt;mso-width-percent:0;mso-height-percent:0;mso-width-percent:0;mso-height-percent:0" o:ole="">
            <v:imagedata r:id="rId12" o:title=""/>
          </v:shape>
          <o:OLEObject Type="Embed" ProgID="Equation.3" ShapeID="_x0000_i1025" DrawAspect="Content" ObjectID="_1781003793"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594E4C9E" w14:textId="77777777" w:rsidR="00B97C75" w:rsidRDefault="00B97C75" w:rsidP="00B97C75">
      <w:pPr>
        <w:pStyle w:val="First-LevelHeadings"/>
      </w:pPr>
      <w:r>
        <w:t>Acknowledgements</w:t>
      </w:r>
    </w:p>
    <w:p w14:paraId="2BDE39F1" w14:textId="77777777" w:rsidR="00B97C75" w:rsidRPr="00510E0A" w:rsidRDefault="00B97C75" w:rsidP="00B97C75">
      <w:pPr>
        <w:pStyle w:val="BodyText"/>
      </w:pPr>
      <w:r w:rsidRPr="00510E0A">
        <w:rPr>
          <w:b/>
          <w:bCs/>
        </w:rPr>
        <w:t xml:space="preserve">Do not include in your submission, only in your </w:t>
      </w:r>
      <w:proofErr w:type="gramStart"/>
      <w:r w:rsidRPr="00510E0A">
        <w:rPr>
          <w:b/>
          <w:bCs/>
        </w:rPr>
        <w:t>camera ready</w:t>
      </w:r>
      <w:proofErr w:type="gramEnd"/>
      <w:r w:rsidRPr="00510E0A">
        <w:rPr>
          <w:b/>
          <w:bCs/>
        </w:rPr>
        <w:t xml:space="preserve">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0761A5A6" w14:textId="77777777" w:rsidR="00B97C75" w:rsidRDefault="00B97C75" w:rsidP="00B97C75">
      <w:pPr>
        <w:pStyle w:val="First-LevelHeadings"/>
      </w:pPr>
      <w:r>
        <w:t>Ethics Statement</w:t>
      </w:r>
    </w:p>
    <w:p w14:paraId="7EE4BBF4" w14:textId="28AB5455" w:rsidR="00B97C75" w:rsidRPr="00B97C75" w:rsidRDefault="00B97C75" w:rsidP="00B97C75">
      <w:pPr>
        <w:pStyle w:val="BodyText"/>
      </w:pPr>
      <w:r>
        <w:t xml:space="preserve">This optional section can be used to provide additional ethical considerations related to your </w:t>
      </w:r>
      <w:proofErr w:type="gramStart"/>
      <w:r>
        <w:t>paper, and</w:t>
      </w:r>
      <w:proofErr w:type="gramEnd"/>
      <w:r>
        <w:t xml:space="preserve"> can be included both at submission time and in your camera ready version. See the Call for Papers for details. This section does </w:t>
      </w:r>
      <w:r>
        <w:rPr>
          <w:i/>
          <w:iCs/>
        </w:rPr>
        <w:t xml:space="preserve">not </w:t>
      </w:r>
      <w:r>
        <w:t>count towards the page limit for scientific content.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w:t>
      </w:r>
      <w:r>
        <w:rPr>
          <w:rStyle w:val="Italics"/>
          <w:i w:val="0"/>
          <w:iCs w:val="0"/>
        </w:rPr>
        <w:lastRenderedPageBreak/>
        <w:t xml:space="preserve">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56D5" w14:textId="77777777" w:rsidR="00A217CF" w:rsidRDefault="00A217CF">
      <w:r>
        <w:separator/>
      </w:r>
    </w:p>
  </w:endnote>
  <w:endnote w:type="continuationSeparator" w:id="0">
    <w:p w14:paraId="48CEB6B7" w14:textId="77777777" w:rsidR="00A217CF" w:rsidRDefault="00A21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06F4" w14:textId="77777777" w:rsidR="00A217CF" w:rsidRDefault="00A217CF">
      <w:r>
        <w:separator/>
      </w:r>
    </w:p>
  </w:footnote>
  <w:footnote w:type="continuationSeparator" w:id="0">
    <w:p w14:paraId="5ECC85BF" w14:textId="77777777" w:rsidR="00A217CF" w:rsidRDefault="00A217CF">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22C2"/>
    <w:rsid w:val="00054891"/>
    <w:rsid w:val="00054EFB"/>
    <w:rsid w:val="00085879"/>
    <w:rsid w:val="00091866"/>
    <w:rsid w:val="000A3EDA"/>
    <w:rsid w:val="000A6DEB"/>
    <w:rsid w:val="000B61D5"/>
    <w:rsid w:val="000C208F"/>
    <w:rsid w:val="000C2DD3"/>
    <w:rsid w:val="000C2E0C"/>
    <w:rsid w:val="000D2E25"/>
    <w:rsid w:val="000F5B87"/>
    <w:rsid w:val="00111738"/>
    <w:rsid w:val="00116158"/>
    <w:rsid w:val="0011619C"/>
    <w:rsid w:val="001331E7"/>
    <w:rsid w:val="00135D33"/>
    <w:rsid w:val="00137C32"/>
    <w:rsid w:val="001405DC"/>
    <w:rsid w:val="00143C6F"/>
    <w:rsid w:val="001445EE"/>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7535F"/>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B1D21"/>
    <w:rsid w:val="004C1B94"/>
    <w:rsid w:val="004D732F"/>
    <w:rsid w:val="004E6DAF"/>
    <w:rsid w:val="005029DA"/>
    <w:rsid w:val="00513B45"/>
    <w:rsid w:val="00520EE3"/>
    <w:rsid w:val="005307AC"/>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016D"/>
    <w:rsid w:val="0062367A"/>
    <w:rsid w:val="006350B3"/>
    <w:rsid w:val="00642FCC"/>
    <w:rsid w:val="0064419E"/>
    <w:rsid w:val="006470F7"/>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60183"/>
    <w:rsid w:val="00766D5E"/>
    <w:rsid w:val="0078276A"/>
    <w:rsid w:val="00791D7F"/>
    <w:rsid w:val="007926A8"/>
    <w:rsid w:val="007A40A2"/>
    <w:rsid w:val="007A7F71"/>
    <w:rsid w:val="007C088D"/>
    <w:rsid w:val="007C7B66"/>
    <w:rsid w:val="007E4294"/>
    <w:rsid w:val="007F136B"/>
    <w:rsid w:val="008008C7"/>
    <w:rsid w:val="00842B98"/>
    <w:rsid w:val="00844CDF"/>
    <w:rsid w:val="00862162"/>
    <w:rsid w:val="00867B9F"/>
    <w:rsid w:val="00875B94"/>
    <w:rsid w:val="008956EC"/>
    <w:rsid w:val="008B2F1A"/>
    <w:rsid w:val="008B6E19"/>
    <w:rsid w:val="008D1010"/>
    <w:rsid w:val="008E3809"/>
    <w:rsid w:val="008E64A9"/>
    <w:rsid w:val="008F029B"/>
    <w:rsid w:val="008F2B33"/>
    <w:rsid w:val="0091199A"/>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17CF"/>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97C75"/>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C39F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187</TotalTime>
  <Pages>3</Pages>
  <Words>1162</Words>
  <Characters>6626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Richa Namballa</cp:lastModifiedBy>
  <cp:revision>80</cp:revision>
  <cp:lastPrinted>2020-01-10T07:11:00Z</cp:lastPrinted>
  <dcterms:created xsi:type="dcterms:W3CDTF">2016-05-23T00:58:00Z</dcterms:created>
  <dcterms:modified xsi:type="dcterms:W3CDTF">2024-06-27T18:30:00Z</dcterms:modified>
  <cp:category/>
</cp:coreProperties>
</file>